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19" w:rsidRDefault="00505B1D">
      <w:pPr>
        <w:widowControl/>
        <w:jc w:val="left"/>
      </w:pPr>
      <w:r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1B6DCDA6" wp14:editId="5E771D43">
            <wp:simplePos x="0" y="0"/>
            <wp:positionH relativeFrom="column">
              <wp:posOffset>-829310</wp:posOffset>
            </wp:positionH>
            <wp:positionV relativeFrom="paragraph">
              <wp:posOffset>-727710</wp:posOffset>
            </wp:positionV>
            <wp:extent cx="2875280" cy="2529840"/>
            <wp:effectExtent l="0" t="171450" r="0" b="156210"/>
            <wp:wrapNone/>
            <wp:docPr id="5" name="図 5" descr="j01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1235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4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752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6DE3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75A2C07" wp14:editId="5957F483">
            <wp:simplePos x="0" y="0"/>
            <wp:positionH relativeFrom="column">
              <wp:posOffset>3335020</wp:posOffset>
            </wp:positionH>
            <wp:positionV relativeFrom="paragraph">
              <wp:posOffset>-900430</wp:posOffset>
            </wp:positionV>
            <wp:extent cx="2875280" cy="2529841"/>
            <wp:effectExtent l="0" t="0" r="0" b="0"/>
            <wp:wrapNone/>
            <wp:docPr id="3" name="図 3" descr="j01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1235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4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875280" cy="252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D2B" w:rsidRDefault="00EA2E3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200025</wp:posOffset>
                </wp:positionV>
                <wp:extent cx="3136900" cy="777875"/>
                <wp:effectExtent l="13335" t="12700" r="12065" b="9525"/>
                <wp:wrapNone/>
                <wp:docPr id="4" name="WordAr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36900" cy="7778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41D6" w:rsidRDefault="00A641D6" w:rsidP="00EA2E32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HGS教科書体" w:eastAsia="HGS教科書体" w:hint="eastAsia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14:textOutline w14:w="254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修了証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1" o:spid="_x0000_s1026" type="#_x0000_t202" style="position:absolute;left:0;text-align:left;margin-left:85.5pt;margin-top:15.75pt;width:247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" filled="f" stroked="f">
                <o:lock v:ext="edit" shapetype="t"/>
                <v:textbox style="mso-fit-shape-to-text:t">
                  <w:txbxContent>
                    <w:p w:rsidR="00A641D6" w:rsidRDefault="00A641D6" w:rsidP="00EA2E32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HGS教科書体" w:eastAsia="HGS教科書体" w:hint="eastAsia"/>
                          <w:b/>
                          <w:bCs/>
                          <w:color w:val="000000"/>
                          <w:sz w:val="72"/>
                          <w:szCs w:val="72"/>
                          <w14:textOutline w14:w="254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修了証</w:t>
                      </w:r>
                    </w:p>
                  </w:txbxContent>
                </v:textbox>
              </v:shape>
            </w:pict>
          </mc:Fallback>
        </mc:AlternateContent>
      </w:r>
    </w:p>
    <w:p w:rsidR="00BC0D2B" w:rsidRDefault="002B6DE3">
      <w:r>
        <w:rPr>
          <w:noProof/>
          <w:sz w:val="20"/>
        </w:rPr>
        <w:drawing>
          <wp:anchor distT="0" distB="0" distL="114300" distR="114300" simplePos="0" relativeHeight="251656192" behindDoc="0" locked="0" layoutInCell="1" allowOverlap="1" wp14:anchorId="288FE550" wp14:editId="335CF279">
            <wp:simplePos x="0" y="0"/>
            <wp:positionH relativeFrom="column">
              <wp:posOffset>3335020</wp:posOffset>
            </wp:positionH>
            <wp:positionV relativeFrom="paragraph">
              <wp:posOffset>5749290</wp:posOffset>
            </wp:positionV>
            <wp:extent cx="2875280" cy="2529841"/>
            <wp:effectExtent l="0" t="171450" r="0" b="156210"/>
            <wp:wrapNone/>
            <wp:docPr id="1" name="図 1" descr="j01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1235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4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5280" cy="252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43"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7998CC90" wp14:editId="75EC9D55">
            <wp:simplePos x="0" y="0"/>
            <wp:positionH relativeFrom="column">
              <wp:posOffset>-647065</wp:posOffset>
            </wp:positionH>
            <wp:positionV relativeFrom="paragraph">
              <wp:posOffset>5854065</wp:posOffset>
            </wp:positionV>
            <wp:extent cx="2875280" cy="2529841"/>
            <wp:effectExtent l="0" t="0" r="0" b="0"/>
            <wp:wrapNone/>
            <wp:docPr id="12" name="図 12" descr="j01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01235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64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52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5C3FAC">
        <w:br/>
      </w:r>
      <w:r w:rsidR="00EA2E3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1828800</wp:posOffset>
                </wp:positionV>
                <wp:extent cx="5029200" cy="6407150"/>
                <wp:effectExtent l="3810" t="3175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40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1D6" w:rsidRPr="00184884" w:rsidRDefault="00A641D6" w:rsidP="00505B1D">
                            <w:pPr>
                              <w:jc w:val="right"/>
                              <w:rPr>
                                <w:rFonts w:ascii="NSK白洲賞状書体W1" w:eastAsia="NSK白洲賞状書体W1" w:hAnsi="NSK白洲賞状書体W1"/>
                                <w:sz w:val="56"/>
                                <w:szCs w:val="56"/>
                              </w:rPr>
                            </w:pPr>
                            <w:r w:rsidRPr="00E91E20">
                              <w:rPr>
                                <w:rFonts w:ascii="NSK白洲賞状書体W1" w:eastAsia="NSK白洲賞状書体W1" w:hAnsi="NSK白洲賞状書体W1"/>
                                <w:b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E91E20">
                              <w:rPr>
                                <w:rFonts w:ascii="NSK白洲賞状書体W1" w:eastAsia="NSK白洲賞状書体W1" w:hAnsi="NSK白洲賞状書体W1"/>
                                <w:b/>
                                <w:sz w:val="56"/>
                                <w:szCs w:val="56"/>
                              </w:rPr>
                              <w:instrText xml:space="preserve"> MERGEFIELD "氏名" </w:instrText>
                            </w:r>
                            <w:r w:rsidRPr="00E91E20">
                              <w:rPr>
                                <w:rFonts w:ascii="NSK白洲賞状書体W1" w:eastAsia="NSK白洲賞状書体W1" w:hAnsi="NSK白洲賞状書体W1"/>
                                <w:b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1F2F71" w:rsidRPr="00A85AE4">
                              <w:rPr>
                                <w:rFonts w:ascii="NSK白洲賞状書体W1" w:eastAsia="NSK白洲賞状書体W1" w:hAnsi="NSK白洲賞状書体W1" w:hint="eastAsia"/>
                                <w:b/>
                                <w:noProof/>
                                <w:sz w:val="56"/>
                                <w:szCs w:val="56"/>
                              </w:rPr>
                              <w:t>石原　大輝</w:t>
                            </w:r>
                            <w:r w:rsidRPr="00E91E20">
                              <w:rPr>
                                <w:rFonts w:ascii="NSK白洲賞状書体W1" w:eastAsia="NSK白洲賞状書体W1" w:hAnsi="NSK白洲賞状書体W1"/>
                                <w:b/>
                                <w:sz w:val="56"/>
                                <w:szCs w:val="56"/>
                              </w:rPr>
                              <w:fldChar w:fldCharType="end"/>
                            </w:r>
                            <w:r>
                              <w:rPr>
                                <w:rFonts w:ascii="NSK白洲賞状書体W1" w:eastAsia="NSK白洲賞状書体W1" w:hAnsi="NSK白洲賞状書体W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300946">
                              <w:rPr>
                                <w:rFonts w:ascii="NSK白洲賞状書体W1" w:eastAsia="NSK白洲賞状書体W1" w:hAnsi="NSK白洲賞状書体W1" w:hint="eastAsia"/>
                                <w:sz w:val="48"/>
                                <w:szCs w:val="56"/>
                              </w:rPr>
                              <w:t>殿</w:t>
                            </w:r>
                          </w:p>
                          <w:p w:rsidR="00A641D6" w:rsidRPr="00184884" w:rsidRDefault="00A641D6" w:rsidP="00AA23F0">
                            <w:pPr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</w:p>
                          <w:p w:rsidR="00A641D6" w:rsidRDefault="00A641D6" w:rsidP="00AA23F0">
                            <w:pPr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 xml:space="preserve">　博多高校土曜講座</w:t>
                            </w:r>
                            <w:r w:rsidRPr="00CE43B9">
                              <w:rPr>
                                <w:rFonts w:ascii="NSK白洲賞状書体W1" w:eastAsia="NSK白洲賞状書体W1" w:hAnsi="NSK白洲賞状書体W1" w:hint="eastAsia"/>
                                <w:sz w:val="36"/>
                              </w:rPr>
                              <w:t>（プログラミング講座）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全課程を修了したことを証明します。</w:t>
                            </w:r>
                          </w:p>
                          <w:p w:rsidR="00A641D6" w:rsidRPr="00184884" w:rsidRDefault="00A641D6" w:rsidP="00AA23F0">
                            <w:pPr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</w:p>
                          <w:p w:rsidR="00A641D6" w:rsidRPr="00184884" w:rsidRDefault="00002F6E" w:rsidP="00E91E20">
                            <w:pPr>
                              <w:jc w:val="center"/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平成31</w:t>
                            </w:r>
                            <w:r w:rsidR="00A641D6"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年</w:t>
                            </w: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3</w:t>
                            </w:r>
                            <w:r w:rsidR="00A641D6"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月</w:t>
                            </w: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31</w:t>
                            </w:r>
                            <w:bookmarkStart w:id="0" w:name="_GoBack"/>
                            <w:bookmarkEnd w:id="0"/>
                            <w:r w:rsidR="00A641D6"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日</w:t>
                            </w:r>
                          </w:p>
                          <w:p w:rsidR="00A641D6" w:rsidRPr="00184884" w:rsidRDefault="00A641D6" w:rsidP="00AA23F0">
                            <w:pPr>
                              <w:jc w:val="right"/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</w:p>
                          <w:p w:rsidR="00A641D6" w:rsidRPr="00184884" w:rsidRDefault="00A641D6" w:rsidP="00E91E20">
                            <w:pPr>
                              <w:wordWrap w:val="0"/>
                              <w:jc w:val="right"/>
                              <w:rPr>
                                <w:rFonts w:ascii="NSK白洲賞状書体W1" w:eastAsia="NSK白洲賞状書体W1" w:hAnsi="NSK白洲賞状書体W1"/>
                                <w:sz w:val="44"/>
                              </w:rPr>
                            </w:pP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 xml:space="preserve">専門学校 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コンピュータ教育学院</w:t>
                            </w:r>
                          </w:p>
                          <w:p w:rsidR="00A641D6" w:rsidRDefault="00A641D6" w:rsidP="00CE43B9">
                            <w:pPr>
                              <w:wordWrap w:val="0"/>
                              <w:jc w:val="right"/>
                              <w:rPr>
                                <w:rFonts w:ascii="HG正楷書体-PRO" w:eastAsia="HG正楷書体-PRO"/>
                                <w:sz w:val="44"/>
                              </w:rPr>
                            </w:pP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 xml:space="preserve">学院長　</w:t>
                            </w: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松谷</w:t>
                            </w:r>
                            <w:r w:rsidRPr="00184884"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 xml:space="preserve">　</w:t>
                            </w:r>
                            <w:r>
                              <w:rPr>
                                <w:rFonts w:ascii="NSK白洲賞状書体W1" w:eastAsia="NSK白洲賞状書体W1" w:hAnsi="NSK白洲賞状書体W1" w:hint="eastAsia"/>
                                <w:sz w:val="44"/>
                              </w:rPr>
                              <w:t>敏樹</w:t>
                            </w:r>
                          </w:p>
                          <w:p w:rsidR="00A641D6" w:rsidRDefault="00A641D6" w:rsidP="003E1519">
                            <w:pPr>
                              <w:wordWrap w:val="0"/>
                              <w:jc w:val="right"/>
                              <w:rPr>
                                <w:rFonts w:ascii="HG正楷書体-PRO" w:eastAsia="HG正楷書体-PRO"/>
                                <w:sz w:val="44"/>
                              </w:rPr>
                            </w:pPr>
                            <w:r>
                              <w:rPr>
                                <w:rFonts w:ascii="HG正楷書体-PRO" w:eastAsia="HG正楷書体-PRO"/>
                                <w:noProof/>
                                <w:sz w:val="44"/>
                              </w:rPr>
                              <w:drawing>
                                <wp:inline distT="0" distB="0" distL="0" distR="0" wp14:anchorId="6105C3B5" wp14:editId="3531ED71">
                                  <wp:extent cx="1290320" cy="1262147"/>
                                  <wp:effectExtent l="19050" t="0" r="5080" b="0"/>
                                  <wp:docPr id="8" name="図 5" descr="shash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hasho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9231" cy="12610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正楷書体-PRO" w:eastAsia="HG正楷書体-PRO" w:hint="eastAsia"/>
                                <w:sz w:val="44"/>
                              </w:rPr>
                              <w:t xml:space="preserve">  </w:t>
                            </w:r>
                          </w:p>
                          <w:p w:rsidR="00A641D6" w:rsidRPr="00833864" w:rsidRDefault="00A641D6">
                            <w:pPr>
                              <w:spacing w:line="600" w:lineRule="exact"/>
                              <w:jc w:val="right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pt;margin-top:2in;width:396pt;height:50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7luQIAAME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" filled="f" stroked="f">
                <v:textbox>
                  <w:txbxContent>
                    <w:p w:rsidR="00A641D6" w:rsidRPr="00184884" w:rsidRDefault="00A641D6" w:rsidP="00505B1D">
                      <w:pPr>
                        <w:jc w:val="right"/>
                        <w:rPr>
                          <w:rFonts w:ascii="NSK白洲賞状書体W1" w:eastAsia="NSK白洲賞状書体W1" w:hAnsi="NSK白洲賞状書体W1"/>
                          <w:sz w:val="56"/>
                          <w:szCs w:val="56"/>
                        </w:rPr>
                      </w:pPr>
                      <w:r w:rsidRPr="00E91E20">
                        <w:rPr>
                          <w:rFonts w:ascii="NSK白洲賞状書体W1" w:eastAsia="NSK白洲賞状書体W1" w:hAnsi="NSK白洲賞状書体W1"/>
                          <w:b/>
                          <w:sz w:val="56"/>
                          <w:szCs w:val="56"/>
                        </w:rPr>
                        <w:fldChar w:fldCharType="begin"/>
                      </w:r>
                      <w:r w:rsidRPr="00E91E20">
                        <w:rPr>
                          <w:rFonts w:ascii="NSK白洲賞状書体W1" w:eastAsia="NSK白洲賞状書体W1" w:hAnsi="NSK白洲賞状書体W1"/>
                          <w:b/>
                          <w:sz w:val="56"/>
                          <w:szCs w:val="56"/>
                        </w:rPr>
                        <w:instrText xml:space="preserve"> MERGEFIELD "氏名" </w:instrText>
                      </w:r>
                      <w:r w:rsidRPr="00E91E20">
                        <w:rPr>
                          <w:rFonts w:ascii="NSK白洲賞状書体W1" w:eastAsia="NSK白洲賞状書体W1" w:hAnsi="NSK白洲賞状書体W1"/>
                          <w:b/>
                          <w:sz w:val="56"/>
                          <w:szCs w:val="56"/>
                        </w:rPr>
                        <w:fldChar w:fldCharType="separate"/>
                      </w:r>
                      <w:r w:rsidR="001F2F71" w:rsidRPr="00A85AE4">
                        <w:rPr>
                          <w:rFonts w:ascii="NSK白洲賞状書体W1" w:eastAsia="NSK白洲賞状書体W1" w:hAnsi="NSK白洲賞状書体W1" w:hint="eastAsia"/>
                          <w:b/>
                          <w:noProof/>
                          <w:sz w:val="56"/>
                          <w:szCs w:val="56"/>
                        </w:rPr>
                        <w:t>石原　大輝</w:t>
                      </w:r>
                      <w:r w:rsidRPr="00E91E20">
                        <w:rPr>
                          <w:rFonts w:ascii="NSK白洲賞状書体W1" w:eastAsia="NSK白洲賞状書体W1" w:hAnsi="NSK白洲賞状書体W1"/>
                          <w:b/>
                          <w:sz w:val="56"/>
                          <w:szCs w:val="56"/>
                        </w:rPr>
                        <w:fldChar w:fldCharType="end"/>
                      </w:r>
                      <w:r>
                        <w:rPr>
                          <w:rFonts w:ascii="NSK白洲賞状書体W1" w:eastAsia="NSK白洲賞状書体W1" w:hAnsi="NSK白洲賞状書体W1"/>
                          <w:sz w:val="56"/>
                          <w:szCs w:val="56"/>
                        </w:rPr>
                        <w:t xml:space="preserve"> </w:t>
                      </w:r>
                      <w:r w:rsidRPr="00300946">
                        <w:rPr>
                          <w:rFonts w:ascii="NSK白洲賞状書体W1" w:eastAsia="NSK白洲賞状書体W1" w:hAnsi="NSK白洲賞状書体W1" w:hint="eastAsia"/>
                          <w:sz w:val="48"/>
                          <w:szCs w:val="56"/>
                        </w:rPr>
                        <w:t>殿</w:t>
                      </w:r>
                    </w:p>
                    <w:p w:rsidR="00A641D6" w:rsidRPr="00184884" w:rsidRDefault="00A641D6" w:rsidP="00AA23F0">
                      <w:pPr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</w:p>
                    <w:p w:rsidR="00A641D6" w:rsidRDefault="00A641D6" w:rsidP="00AA23F0">
                      <w:pPr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 xml:space="preserve">　博多高校土曜講座</w:t>
                      </w:r>
                      <w:r w:rsidRPr="00CE43B9">
                        <w:rPr>
                          <w:rFonts w:ascii="NSK白洲賞状書体W1" w:eastAsia="NSK白洲賞状書体W1" w:hAnsi="NSK白洲賞状書体W1" w:hint="eastAsia"/>
                          <w:sz w:val="36"/>
                        </w:rPr>
                        <w:t>（プログラミング講座）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全課程を修了したことを証明します。</w:t>
                      </w:r>
                    </w:p>
                    <w:p w:rsidR="00A641D6" w:rsidRPr="00184884" w:rsidRDefault="00A641D6" w:rsidP="00AA23F0">
                      <w:pPr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</w:p>
                    <w:p w:rsidR="00A641D6" w:rsidRPr="00184884" w:rsidRDefault="00002F6E" w:rsidP="00E91E20">
                      <w:pPr>
                        <w:jc w:val="center"/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平成31</w:t>
                      </w:r>
                      <w:r w:rsidR="00A641D6"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年</w:t>
                      </w: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3</w:t>
                      </w:r>
                      <w:r w:rsidR="00A641D6"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月</w:t>
                      </w: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31</w:t>
                      </w:r>
                      <w:bookmarkStart w:id="1" w:name="_GoBack"/>
                      <w:bookmarkEnd w:id="1"/>
                      <w:r w:rsidR="00A641D6"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日</w:t>
                      </w:r>
                    </w:p>
                    <w:p w:rsidR="00A641D6" w:rsidRPr="00184884" w:rsidRDefault="00A641D6" w:rsidP="00AA23F0">
                      <w:pPr>
                        <w:jc w:val="right"/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</w:p>
                    <w:p w:rsidR="00A641D6" w:rsidRPr="00184884" w:rsidRDefault="00A641D6" w:rsidP="00E91E20">
                      <w:pPr>
                        <w:wordWrap w:val="0"/>
                        <w:jc w:val="right"/>
                        <w:rPr>
                          <w:rFonts w:ascii="NSK白洲賞状書体W1" w:eastAsia="NSK白洲賞状書体W1" w:hAnsi="NSK白洲賞状書体W1"/>
                          <w:sz w:val="44"/>
                        </w:rPr>
                      </w:pP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 xml:space="preserve">専門学校 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コンピュータ教育学院</w:t>
                      </w:r>
                    </w:p>
                    <w:p w:rsidR="00A641D6" w:rsidRDefault="00A641D6" w:rsidP="00CE43B9">
                      <w:pPr>
                        <w:wordWrap w:val="0"/>
                        <w:jc w:val="right"/>
                        <w:rPr>
                          <w:rFonts w:ascii="HG正楷書体-PRO" w:eastAsia="HG正楷書体-PRO"/>
                          <w:sz w:val="44"/>
                        </w:rPr>
                      </w:pP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 xml:space="preserve">学院長　</w:t>
                      </w: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松谷</w:t>
                      </w:r>
                      <w:r w:rsidRPr="00184884"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 xml:space="preserve">　</w:t>
                      </w:r>
                      <w:r>
                        <w:rPr>
                          <w:rFonts w:ascii="NSK白洲賞状書体W1" w:eastAsia="NSK白洲賞状書体W1" w:hAnsi="NSK白洲賞状書体W1" w:hint="eastAsia"/>
                          <w:sz w:val="44"/>
                        </w:rPr>
                        <w:t>敏樹</w:t>
                      </w:r>
                    </w:p>
                    <w:p w:rsidR="00A641D6" w:rsidRDefault="00A641D6" w:rsidP="003E1519">
                      <w:pPr>
                        <w:wordWrap w:val="0"/>
                        <w:jc w:val="right"/>
                        <w:rPr>
                          <w:rFonts w:ascii="HG正楷書体-PRO" w:eastAsia="HG正楷書体-PRO"/>
                          <w:sz w:val="44"/>
                        </w:rPr>
                      </w:pPr>
                      <w:r>
                        <w:rPr>
                          <w:rFonts w:ascii="HG正楷書体-PRO" w:eastAsia="HG正楷書体-PRO"/>
                          <w:noProof/>
                          <w:sz w:val="44"/>
                        </w:rPr>
                        <w:drawing>
                          <wp:inline distT="0" distB="0" distL="0" distR="0" wp14:anchorId="6105C3B5" wp14:editId="3531ED71">
                            <wp:extent cx="1290320" cy="1262147"/>
                            <wp:effectExtent l="19050" t="0" r="5080" b="0"/>
                            <wp:docPr id="8" name="図 5" descr="shash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hasho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9231" cy="12610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正楷書体-PRO" w:eastAsia="HG正楷書体-PRO" w:hint="eastAsia"/>
                          <w:sz w:val="44"/>
                        </w:rPr>
                        <w:t xml:space="preserve">  </w:t>
                      </w:r>
                    </w:p>
                    <w:p w:rsidR="00A641D6" w:rsidRPr="00833864" w:rsidRDefault="00A641D6">
                      <w:pPr>
                        <w:spacing w:line="600" w:lineRule="exact"/>
                        <w:jc w:val="right"/>
                        <w:rPr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C0D2B" w:rsidSect="000F75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D6" w:rsidRDefault="00A641D6" w:rsidP="00117825">
      <w:r>
        <w:separator/>
      </w:r>
    </w:p>
  </w:endnote>
  <w:endnote w:type="continuationSeparator" w:id="0">
    <w:p w:rsidR="00A641D6" w:rsidRDefault="00A641D6" w:rsidP="0011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NSK白洲賞状書体W1">
    <w:altName w:val="ＭＳ 明朝"/>
    <w:charset w:val="80"/>
    <w:family w:val="auto"/>
    <w:pitch w:val="variable"/>
    <w:sig w:usb0="00000000" w:usb1="68C7FCFB" w:usb2="00000010" w:usb3="00000000" w:csb0="0002009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D6" w:rsidRDefault="00A641D6" w:rsidP="00117825">
      <w:r>
        <w:separator/>
      </w:r>
    </w:p>
  </w:footnote>
  <w:footnote w:type="continuationSeparator" w:id="0">
    <w:p w:rsidR="00A641D6" w:rsidRDefault="00A641D6" w:rsidP="00117825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659946651"/>
  </wne:recipientData>
  <wne:recipientData>
    <wne:active wne:val="1"/>
    <wne:hash wne:val="1392754043"/>
  </wne:recipientData>
  <wne:recipientData>
    <wne:active wne:val="1"/>
    <wne:hash wne:val="609479936"/>
  </wne:recipientData>
  <wne:recipientData>
    <wne:active wne:val="1"/>
    <wne:hash wne:val="-1155162024"/>
  </wne:recipientData>
  <wne:recipientData>
    <wne:active wne:val="1"/>
    <wne:hash wne:val="287358091"/>
  </wne:recipientData>
  <wne:recipientData>
    <wne:active wne:val="1"/>
    <wne:hash wne:val="91000610"/>
  </wne:recipientData>
  <wne:recipientData>
    <wne:active wne:val="1"/>
    <wne:hash wne:val="-417031607"/>
  </wne:recipientData>
  <wne:recipientData>
    <wne:active wne:val="1"/>
    <wne:hash wne:val="-1869358335"/>
  </wne:recipientData>
  <wne:recipientData>
    <wne:active wne:val="1"/>
    <wne:hash wne:val="1156990122"/>
  </wne:recipientData>
  <wne:recipientData>
    <wne:active wne:val="1"/>
    <wne:hash wne:val="-1200023480"/>
  </wne:recipientData>
  <wne:recipientData>
    <wne:active wne:val="1"/>
    <wne:hash wne:val="1936766477"/>
  </wne:recipientData>
  <wne:recipientData>
    <wne:active wne:val="1"/>
    <wne:hash wne:val="1326360093"/>
  </wne:recipientData>
  <wne:recipientData>
    <wne:active wne:val="1"/>
    <wne:hash wne:val="1744904854"/>
  </wne:recipientData>
  <wne:recipientData>
    <wne:active wne:val="1"/>
    <wne:hash wne:val="2030157504"/>
  </wne:recipientData>
  <wne:recipientData>
    <wne:active wne:val="1"/>
    <wne:hash wne:val="901148736"/>
  </wne:recipientData>
  <wne:recipientData>
    <wne:active wne:val="1"/>
    <wne:hash wne:val="687221699"/>
  </wne:recipientData>
  <wne:recipientData>
    <wne:active wne:val="1"/>
    <wne:hash wne:val="1955052645"/>
  </wne:recipientData>
  <wne:recipientData>
    <wne:active wne:val="1"/>
    <wne:hash wne:val="-1328853578"/>
  </wne:recipientData>
  <wne:recipientData>
    <wne:active wne:val="1"/>
    <wne:hash wne:val="534278822"/>
  </wne:recipientData>
  <wne:recipientData>
    <wne:active wne:val="1"/>
    <wne:hash wne:val="1077394616"/>
  </wne:recipientData>
  <wne:recipientData>
    <wne:active wne:val="1"/>
    <wne:hash wne:val="832432064"/>
  </wne:recipientData>
  <wne:recipientData>
    <wne:active wne:val="1"/>
    <wne:hash wne:val="887644269"/>
  </wne:recipientData>
  <wne:recipientData>
    <wne:active wne:val="1"/>
    <wne:hash wne:val="1263254486"/>
  </wne:recipientData>
  <wne:recipientData>
    <wne:active wne:val="1"/>
    <wne:hash wne:val="1018049272"/>
  </wne:recipientData>
  <wne:recipientData>
    <wne:active wne:val="1"/>
    <wne:hash wne:val="-12169564"/>
  </wne:recipientData>
  <wne:recipientData>
    <wne:active wne:val="1"/>
    <wne:hash wne:val="575037565"/>
  </wne:recipientData>
  <wne:recipientData>
    <wne:active wne:val="1"/>
    <wne:hash wne:val="-1157729462"/>
  </wne:recipientData>
  <wne:recipientData>
    <wne:active wne:val="1"/>
    <wne:hash wne:val="-1258676826"/>
  </wne:recipientData>
  <wne:recipientData>
    <wne:active wne:val="1"/>
    <wne:hash wne:val="1313457493"/>
  </wne:recipientData>
  <wne:recipientData>
    <wne:active wne:val="1"/>
    <wne:hash wne:val="-883428400"/>
  </wne:recipientData>
  <wne:recipientData>
    <wne:active wne:val="1"/>
    <wne:hash wne:val="-1071895084"/>
  </wne:recipientData>
  <wne:recipientData>
    <wne:active wne:val="1"/>
    <wne:hash wne:val="1986505182"/>
  </wne:recipientData>
  <wne:recipientData>
    <wne:active wne:val="1"/>
    <wne:hash wne:val="1099428974"/>
  </wne:recipientData>
  <wne:recipientData>
    <wne:active wne:val="1"/>
    <wne:hash wne:val="-635054058"/>
  </wne:recipientData>
  <wne:recipientData>
    <wne:active wne:val="1"/>
    <wne:hash wne:val="927046825"/>
  </wne:recipientData>
  <wne:recipientData>
    <wne:active wne:val="1"/>
    <wne:hash wne:val="2085671696"/>
  </wne:recipientData>
  <wne:recipientData>
    <wne:active wne:val="1"/>
    <wne:hash wne:val="-1026868328"/>
  </wne:recipientData>
  <wne:recipientData>
    <wne:active wne:val="1"/>
    <wne:hash wne:val="1231176910"/>
  </wne:recipientData>
  <wne:recipientData>
    <wne:active wne:val="1"/>
    <wne:hash wne:val="370636888"/>
  </wne:recipientData>
  <wne:recipientData>
    <wne:active wne:val="1"/>
    <wne:hash wne:val="-158615267"/>
  </wne:recipientData>
  <wne:recipientData>
    <wne:active wne:val="1"/>
    <wne:hash wne:val="-1524083817"/>
  </wne:recipientData>
  <wne:recipientData>
    <wne:active wne:val="1"/>
    <wne:hash wne:val="-1736477316"/>
  </wne:recipientData>
  <wne:recipientData>
    <wne:active wne:val="1"/>
    <wne:hash wne:val="1960002488"/>
  </wne:recipientData>
  <wne:recipientData>
    <wne:active wne:val="1"/>
    <wne:hash wne:val="2123892792"/>
  </wne:recipientData>
  <wne:recipientData>
    <wne:active wne:val="1"/>
    <wne:hash wne:val="-1268348164"/>
  </wne:recipientData>
  <wne:recipientData>
    <wne:active wne:val="1"/>
    <wne:hash wne:val="714066823"/>
  </wne:recipientData>
  <wne:recipientData>
    <wne:active wne:val="1"/>
    <wne:hash wne:val="335560202"/>
  </wne:recipientData>
  <wne:recipientData>
    <wne:active wne:val="1"/>
    <wne:hash wne:val="207023180"/>
  </wne:recipientData>
  <wne:recipientData>
    <wne:active wne:val="1"/>
    <wne:hash wne:val="472464277"/>
  </wne:recipientData>
  <wne:recipientData>
    <wne:active wne:val="1"/>
    <wne:hash wne:val="1466073965"/>
  </wne:recipientData>
  <wne:recipientData>
    <wne:active wne:val="1"/>
    <wne:hash wne:val="678113001"/>
  </wne:recipientData>
  <wne:recipientData>
    <wne:active wne:val="1"/>
    <wne:hash wne:val="1486731324"/>
  </wne:recipientData>
  <wne:recipientData>
    <wne:active wne:val="1"/>
    <wne:hash wne:val="565206845"/>
  </wne:recipientData>
  <wne:recipientData>
    <wne:active wne:val="1"/>
    <wne:hash wne:val="1779836654"/>
  </wne:recipientData>
  <wne:recipientData>
    <wne:active wne:val="1"/>
    <wne:hash wne:val="-1671831970"/>
  </wne:recipientData>
  <wne:recipientData>
    <wne:active wne:val="1"/>
    <wne:hash wne:val="-1741225028"/>
  </wne:recipientData>
  <wne:recipientData>
    <wne:active wne:val="1"/>
    <wne:hash wne:val="-1547443016"/>
  </wne:recipientData>
  <wne:recipientData>
    <wne:active wne:val="1"/>
    <wne:hash wne:val="-1381303991"/>
  </wne:recipientData>
  <wne:recipientData>
    <wne:active wne:val="1"/>
    <wne:hash wne:val="154537968"/>
  </wne:recipientData>
  <wne:recipientData>
    <wne:active wne:val="1"/>
    <wne:hash wne:val="-1258324623"/>
  </wne:recipientData>
  <wne:recipientData>
    <wne:active wne:val="1"/>
    <wne:hash wne:val="-2014043690"/>
  </wne:recipientData>
  <wne:recipientData>
    <wne:active wne:val="1"/>
    <wne:hash wne:val="89539763"/>
  </wne:recipientData>
  <wne:recipientData>
    <wne:active wne:val="1"/>
    <wne:hash wne:val="1522629147"/>
  </wne:recipientData>
  <wne:recipientData>
    <wne:active wne:val="1"/>
    <wne:hash wne:val="1420698398"/>
  </wne:recipientData>
  <wne:recipientData>
    <wne:active wne:val="1"/>
    <wne:hash wne:val="-924811653"/>
  </wne:recipientData>
  <wne:recipientData>
    <wne:active wne:val="1"/>
    <wne:hash wne:val="481393912"/>
  </wne:recipientData>
  <wne:recipientData>
    <wne:active wne:val="1"/>
    <wne:hash wne:val="-249525166"/>
  </wne:recipientData>
  <wne:recipientData>
    <wne:active wne:val="1"/>
    <wne:hash wne:val="571914872"/>
  </wne:recipientData>
  <wne:recipientData>
    <wne:active wne:val="1"/>
    <wne:hash wne:val="-461150773"/>
  </wne:recipientData>
  <wne:recipientData>
    <wne:active wne:val="1"/>
    <wne:hash wne:val="-1570730295"/>
  </wne:recipientData>
  <wne:recipientData>
    <wne:active wne:val="1"/>
    <wne:hash wne:val="1167253007"/>
  </wne:recipientData>
  <wne:recipientData>
    <wne:active wne:val="1"/>
    <wne:hash wne:val="1437312545"/>
  </wne:recipientData>
  <wne:recipientData>
    <wne:active wne:val="1"/>
    <wne:hash wne:val="-1712466240"/>
  </wne:recipientData>
  <wne:recipientData>
    <wne:active wne:val="1"/>
    <wne:hash wne:val="-690652856"/>
  </wne:recipientData>
  <wne:recipientData>
    <wne:active wne:val="1"/>
    <wne:hash wne:val="1904612738"/>
  </wne:recipientData>
  <wne:recipientData>
    <wne:active wne:val="1"/>
    <wne:hash wne:val="-48534010"/>
  </wne:recipientData>
  <wne:recipientData>
    <wne:active wne:val="1"/>
    <wne:hash wne:val="286584694"/>
  </wne:recipientData>
  <wne:recipientData>
    <wne:active wne:val="1"/>
    <wne:hash wne:val="-191883108"/>
  </wne:recipientData>
  <wne:recipientData>
    <wne:active wne:val="1"/>
    <wne:hash wne:val="588054075"/>
  </wne:recipientData>
  <wne:recipientData>
    <wne:active wne:val="1"/>
    <wne:hash wne:val="1039231269"/>
  </wne:recipientData>
  <wne:recipientData>
    <wne:active wne:val="1"/>
    <wne:hash wne:val="759159161"/>
  </wne:recipientData>
  <wne:recipientData>
    <wne:active wne:val="1"/>
    <wne:hash wne:val="-335750939"/>
  </wne:recipientData>
  <wne:recipientData>
    <wne:active wne:val="1"/>
    <wne:hash wne:val="-816577819"/>
  </wne:recipientData>
  <wne:recipientData>
    <wne:active wne:val="1"/>
    <wne:hash wne:val="-235456135"/>
  </wne:recipientData>
  <wne:recipientData>
    <wne:active wne:val="1"/>
    <wne:hash wne:val="-1031870099"/>
  </wne:recipientData>
  <wne:recipientData>
    <wne:active wne:val="1"/>
    <wne:hash wne:val="367550459"/>
  </wne:recipientData>
  <wne:recipientData>
    <wne:active wne:val="1"/>
    <wne:hash wne:val="206377028"/>
  </wne:recipientData>
  <wne:recipientData>
    <wne:active wne:val="1"/>
    <wne:hash wne:val="-1656455638"/>
  </wne:recipientData>
  <wne:recipientData>
    <wne:active wne:val="1"/>
    <wne:hash wne:val="-2018969941"/>
  </wne:recipientData>
  <wne:recipientData>
    <wne:active wne:val="1"/>
    <wne:hash wne:val="-46433501"/>
  </wne:recipientData>
  <wne:recipientData>
    <wne:active wne:val="1"/>
    <wne:hash wne:val="1988798430"/>
  </wne:recipientData>
  <wne:recipientData>
    <wne:active wne:val="1"/>
    <wne:hash wne:val="149214260"/>
  </wne:recipientData>
  <wne:recipientData>
    <wne:active wne:val="1"/>
    <wne:hash wne:val="-1184306249"/>
  </wne:recipientData>
  <wne:recipientData>
    <wne:active wne:val="1"/>
    <wne:hash wne:val="-144756188"/>
  </wne:recipientData>
  <wne:recipientData>
    <wne:active wne:val="1"/>
    <wne:hash wne:val="2141181971"/>
  </wne:recipientData>
  <wne:recipientData>
    <wne:active wne:val="1"/>
    <wne:hash wne:val="1078646661"/>
  </wne:recipientData>
  <wne:recipientData>
    <wne:active wne:val="1"/>
    <wne:hash wne:val="-1497898977"/>
  </wne:recipientData>
  <wne:recipientData>
    <wne:active wne:val="1"/>
    <wne:hash wne:val="387581219"/>
  </wne:recipientData>
  <wne:recipientData>
    <wne:active wne:val="1"/>
    <wne:hash wne:val="-1958330820"/>
  </wne:recipientData>
  <wne:recipientData>
    <wne:active wne:val="1"/>
    <wne:hash wne:val="369911447"/>
  </wne:recipientData>
  <wne:recipientData>
    <wne:active wne:val="1"/>
    <wne:hash wne:val="-1745324925"/>
  </wne:recipientData>
  <wne:recipientData>
    <wne:active wne:val="1"/>
    <wne:hash wne:val="-1467379471"/>
  </wne:recipientData>
  <wne:recipientData>
    <wne:active wne:val="1"/>
    <wne:hash wne:val="-2056276745"/>
  </wne:recipientData>
  <wne:recipientData>
    <wne:active wne:val="1"/>
    <wne:hash wne:val="-1657780151"/>
  </wne:recipientData>
  <wne:recipientData>
    <wne:active wne:val="1"/>
    <wne:hash wne:val="283289560"/>
  </wne:recipientData>
  <wne:recipientData>
    <wne:active wne:val="1"/>
    <wne:hash wne:val="1180069098"/>
  </wne:recipientData>
  <wne:recipientData>
    <wne:active wne:val="1"/>
    <wne:hash wne:val="-57678645"/>
  </wne:recipientData>
  <wne:recipientData>
    <wne:active wne:val="1"/>
    <wne:hash wne:val="-882465889"/>
  </wne:recipientData>
  <wne:recipientData>
    <wne:active wne:val="1"/>
    <wne:hash wne:val="1460455215"/>
  </wne:recipientData>
  <wne:recipientData>
    <wne:active wne:val="1"/>
    <wne:hash wne:val="-1052932886"/>
  </wne:recipientData>
  <wne:recipientData>
    <wne:active wne:val="1"/>
    <wne:hash wne:val="1053458810"/>
  </wne:recipientData>
  <wne:recipientData>
    <wne:active wne:val="1"/>
    <wne:hash wne:val="-2092691299"/>
  </wne:recipientData>
  <wne:recipientData>
    <wne:active wne:val="1"/>
    <wne:hash wne:val="-1627410031"/>
  </wne:recipientData>
  <wne:recipientData>
    <wne:active wne:val="1"/>
    <wne:hash wne:val="45724414"/>
  </wne:recipientData>
  <wne:recipientData>
    <wne:active wne:val="1"/>
    <wne:hash wne:val="654739775"/>
  </wne:recipientData>
  <wne:recipientData>
    <wne:active wne:val="1"/>
    <wne:hash wne:val="-396202793"/>
  </wne:recipientData>
  <wne:recipientData>
    <wne:active wne:val="1"/>
    <wne:hash wne:val="-1969330070"/>
  </wne:recipientData>
  <wne:recipientData>
    <wne:active wne:val="1"/>
    <wne:hash wne:val="-1069829838"/>
  </wne:recipientData>
  <wne:recipientData>
    <wne:active wne:val="1"/>
    <wne:hash wne:val="-574192398"/>
  </wne:recipientData>
  <wne:recipientData>
    <wne:active wne:val="1"/>
    <wne:hash wne:val="-1916348021"/>
  </wne:recipientData>
  <wne:recipientData>
    <wne:active wne:val="1"/>
    <wne:hash wne:val="276244616"/>
  </wne:recipientData>
  <wne:recipientData>
    <wne:active wne:val="1"/>
    <wne:hash wne:val="-713539973"/>
  </wne:recipientData>
  <wne:recipientData>
    <wne:active wne:val="1"/>
    <wne:hash wne:val="324537171"/>
  </wne:recipientData>
  <wne:recipientData>
    <wne:active wne:val="1"/>
    <wne:hash wne:val="-709254889"/>
  </wne:recipientData>
  <wne:recipientData>
    <wne:active wne:val="1"/>
    <wne:hash wne:val="1483597913"/>
  </wne:recipientData>
  <wne:recipientData>
    <wne:active wne:val="1"/>
    <wne:hash wne:val="-690979446"/>
  </wne:recipientData>
  <wne:recipientData>
    <wne:active wne:val="1"/>
    <wne:hash wne:val="-1377813897"/>
  </wne:recipientData>
  <wne:recipientData>
    <wne:active wne:val="1"/>
    <wne:hash wne:val="770411266"/>
  </wne:recipientData>
  <wne:recipientData>
    <wne:active wne:val="1"/>
    <wne:hash wne:val="-420162853"/>
  </wne:recipientData>
  <wne:recipientData>
    <wne:active wne:val="1"/>
    <wne:hash wne:val="-1912781162"/>
  </wne:recipientData>
  <wne:recipientData>
    <wne:active wne:val="1"/>
    <wne:hash wne:val="-547142151"/>
  </wne:recipientData>
  <wne:recipientData>
    <wne:active wne:val="1"/>
    <wne:hash wne:val="-1050889063"/>
  </wne:recipientData>
  <wne:recipientData>
    <wne:active wne:val="1"/>
    <wne:hash wne:val="1003704271"/>
  </wne:recipientData>
  <wne:recipientData>
    <wne:active wne:val="1"/>
    <wne:hash wne:val="130559103"/>
  </wne:recipientData>
  <wne:recipientData>
    <wne:active wne:val="1"/>
    <wne:hash wne:val="-1778073133"/>
  </wne:recipientData>
  <wne:recipientData>
    <wne:active wne:val="1"/>
    <wne:hash wne:val="-718630521"/>
  </wne:recipientData>
  <wne:recipientData>
    <wne:active wne:val="1"/>
    <wne:hash wne:val="-1571974684"/>
  </wne:recipientData>
  <wne:recipientData>
    <wne:active wne:val="1"/>
    <wne:hash wne:val="-613965793"/>
  </wne:recipientData>
  <wne:recipientData>
    <wne:active wne:val="1"/>
    <wne:hash wne:val="-71513625"/>
  </wne:recipientData>
  <wne:recipientData>
    <wne:active wne:val="1"/>
    <wne:hash wne:val="-1220017951"/>
  </wne:recipientData>
  <wne:recipientData>
    <wne:active wne:val="1"/>
    <wne:hash wne:val="1397074766"/>
  </wne:recipientData>
  <wne:recipientData>
    <wne:active wne:val="1"/>
    <wne:hash wne:val="-1014360590"/>
  </wne:recipientData>
  <wne:recipientData>
    <wne:active wne:val="1"/>
    <wne:hash wne:val="-600250343"/>
  </wne:recipientData>
  <wne:recipientData>
    <wne:active wne:val="1"/>
    <wne:hash wne:val="1400488507"/>
  </wne:recipientData>
  <wne:recipientData>
    <wne:active wne:val="1"/>
    <wne:hash wne:val="201676333"/>
  </wne:recipientData>
  <wne:recipientData>
    <wne:active wne:val="1"/>
    <wne:hash wne:val="-727005588"/>
  </wne:recipientData>
  <wne:recipientData>
    <wne:active wne:val="1"/>
    <wne:hash wne:val="48061641"/>
  </wne:recipientData>
  <wne:recipientData>
    <wne:active wne:val="1"/>
    <wne:hash wne:val="1062101062"/>
  </wne:recipientData>
  <wne:recipientData>
    <wne:active wne:val="1"/>
    <wne:hash wne:val="1503047033"/>
  </wne:recipientData>
  <wne:recipientData>
    <wne:active wne:val="1"/>
    <wne:hash wne:val="-530425854"/>
  </wne:recipientData>
  <wne:recipientData>
    <wne:active wne:val="1"/>
    <wne:hash wne:val="-1190714465"/>
  </wne:recipientData>
  <wne:recipientData>
    <wne:active wne:val="1"/>
    <wne:hash wne:val="-1043113924"/>
  </wne:recipientData>
  <wne:recipientData>
    <wne:active wne:val="1"/>
    <wne:hash wne:val="1882998364"/>
  </wne:recipientData>
  <wne:recipientData>
    <wne:active wne:val="1"/>
    <wne:hash wne:val="-259911242"/>
  </wne:recipientData>
  <wne:recipientData>
    <wne:active wne:val="1"/>
    <wne:hash wne:val="46252088"/>
  </wne:recipientData>
  <wne:recipientData>
    <wne:active wne:val="1"/>
    <wne:hash wne:val="-234866749"/>
  </wne:recipientData>
  <wne:recipientData>
    <wne:active wne:val="1"/>
    <wne:hash wne:val="-1807526115"/>
  </wne:recipientData>
  <wne:recipientData>
    <wne:active wne:val="1"/>
    <wne:hash wne:val="-1485655999"/>
  </wne:recipientData>
  <wne:recipientData>
    <wne:active wne:val="1"/>
    <wne:hash wne:val="-793452544"/>
  </wne:recipientData>
  <wne:recipientData>
    <wne:active wne:val="1"/>
    <wne:hash wne:val="2029319873"/>
  </wne:recipientData>
  <wne:recipientData>
    <wne:active wne:val="1"/>
    <wne:hash wne:val="733535064"/>
  </wne:recipientData>
  <wne:recipientData>
    <wne:active wne:val="1"/>
    <wne:hash wne:val="277399418"/>
  </wne:recipientData>
  <wne:recipientData>
    <wne:active wne:val="1"/>
    <wne:hash wne:val="-371147960"/>
  </wne:recipientData>
  <wne:recipientData>
    <wne:active wne:val="1"/>
    <wne:hash wne:val="-311770517"/>
  </wne:recipientData>
  <wne:recipientData>
    <wne:active wne:val="1"/>
    <wne:hash wne:val="-78510327"/>
  </wne:recipientData>
  <wne:recipientData>
    <wne:active wne:val="1"/>
    <wne:hash wne:val="-2100758851"/>
  </wne:recipientData>
  <wne:recipientData>
    <wne:active wne:val="1"/>
    <wne:hash wne:val="35442502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192.168.110.236\教務構成管理\02_Doc\magome\出張授業\博多高校修了証\博多高校情報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heet1 (2)$'`"/>
    <w:dataSource r:id="rId2"/>
    <w:viewMergedData/>
    <w:odso>
      <w:udl w:val="Provider=Microsoft.ACE.OLEDB.12.0;User ID=Admin;Data Source=\\192.168.110.236\教務構成管理\02_Doc\magome\出張授業\博多高校修了証\博多高校情報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heet1 (2)$'"/>
      <w:src r:id="rId3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type w:val="dbColumn"/>
        <w:name w:val="氏名"/>
        <w:mappedName w:val="姓"/>
        <w:column w:val="1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recipientData r:id="rId4"/>
    </w:odso>
  </w:mailMerge>
  <w:defaultTabStop w:val="851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5D"/>
    <w:rsid w:val="00002F6E"/>
    <w:rsid w:val="00013F25"/>
    <w:rsid w:val="000221B2"/>
    <w:rsid w:val="00040C58"/>
    <w:rsid w:val="000515AB"/>
    <w:rsid w:val="000F751A"/>
    <w:rsid w:val="00117825"/>
    <w:rsid w:val="00132267"/>
    <w:rsid w:val="00151786"/>
    <w:rsid w:val="0016275D"/>
    <w:rsid w:val="00184884"/>
    <w:rsid w:val="001F2F71"/>
    <w:rsid w:val="002B6DE3"/>
    <w:rsid w:val="002D50E5"/>
    <w:rsid w:val="002F3ED5"/>
    <w:rsid w:val="00300946"/>
    <w:rsid w:val="003137F7"/>
    <w:rsid w:val="00327FA5"/>
    <w:rsid w:val="003C5F11"/>
    <w:rsid w:val="003E1519"/>
    <w:rsid w:val="004550F2"/>
    <w:rsid w:val="00482A2D"/>
    <w:rsid w:val="004B08A2"/>
    <w:rsid w:val="004C1C0B"/>
    <w:rsid w:val="004F302F"/>
    <w:rsid w:val="00505B1D"/>
    <w:rsid w:val="00574ADD"/>
    <w:rsid w:val="005C3FAC"/>
    <w:rsid w:val="006430BE"/>
    <w:rsid w:val="00643F71"/>
    <w:rsid w:val="00646228"/>
    <w:rsid w:val="006E523E"/>
    <w:rsid w:val="007270D0"/>
    <w:rsid w:val="00771C6D"/>
    <w:rsid w:val="00833864"/>
    <w:rsid w:val="008E2BEA"/>
    <w:rsid w:val="00903163"/>
    <w:rsid w:val="00911F43"/>
    <w:rsid w:val="009135B0"/>
    <w:rsid w:val="00982C36"/>
    <w:rsid w:val="009D0870"/>
    <w:rsid w:val="00A253FC"/>
    <w:rsid w:val="00A43726"/>
    <w:rsid w:val="00A641D6"/>
    <w:rsid w:val="00AA23F0"/>
    <w:rsid w:val="00AC3FC4"/>
    <w:rsid w:val="00B228CF"/>
    <w:rsid w:val="00BC0D2B"/>
    <w:rsid w:val="00CE43B9"/>
    <w:rsid w:val="00D546E6"/>
    <w:rsid w:val="00D97CD9"/>
    <w:rsid w:val="00DB771C"/>
    <w:rsid w:val="00E445AF"/>
    <w:rsid w:val="00E63D12"/>
    <w:rsid w:val="00E76B3F"/>
    <w:rsid w:val="00E91E20"/>
    <w:rsid w:val="00EA2E32"/>
    <w:rsid w:val="00E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  <o:colormenu v:ext="edit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74F1F960-CF12-4CD1-A14D-AB64B714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51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0F751A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0F751A"/>
    <w:pPr>
      <w:keepNext/>
      <w:autoSpaceDE w:val="0"/>
      <w:autoSpaceDN w:val="0"/>
      <w:jc w:val="center"/>
      <w:outlineLvl w:val="1"/>
    </w:pPr>
    <w:rPr>
      <w:rFonts w:ascii="ＭＳ 明朝" w:hAnsi="ＭＳ 明朝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8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7825"/>
    <w:rPr>
      <w:kern w:val="2"/>
      <w:sz w:val="21"/>
    </w:rPr>
  </w:style>
  <w:style w:type="paragraph" w:styleId="a5">
    <w:name w:val="footer"/>
    <w:basedOn w:val="a"/>
    <w:link w:val="a6"/>
    <w:uiPriority w:val="99"/>
    <w:unhideWhenUsed/>
    <w:rsid w:val="001178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7825"/>
    <w:rPr>
      <w:kern w:val="2"/>
      <w:sz w:val="21"/>
    </w:rPr>
  </w:style>
  <w:style w:type="paragraph" w:styleId="a7">
    <w:name w:val="Date"/>
    <w:basedOn w:val="a"/>
    <w:next w:val="a"/>
    <w:link w:val="a8"/>
    <w:uiPriority w:val="99"/>
    <w:semiHidden/>
    <w:unhideWhenUsed/>
    <w:rsid w:val="00E445AF"/>
  </w:style>
  <w:style w:type="character" w:customStyle="1" w:styleId="a8">
    <w:name w:val="日付 (文字)"/>
    <w:basedOn w:val="a0"/>
    <w:link w:val="a7"/>
    <w:uiPriority w:val="99"/>
    <w:semiHidden/>
    <w:rsid w:val="00E445AF"/>
    <w:rPr>
      <w:kern w:val="2"/>
      <w:sz w:val="21"/>
    </w:rPr>
  </w:style>
  <w:style w:type="paragraph" w:styleId="a9">
    <w:name w:val="Balloon Text"/>
    <w:basedOn w:val="a"/>
    <w:link w:val="aa"/>
    <w:uiPriority w:val="99"/>
    <w:semiHidden/>
    <w:unhideWhenUsed/>
    <w:rsid w:val="00E44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445A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A2E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192.168.110.236\&#25945;&#21209;&#27083;&#25104;&#31649;&#29702;\02_Doc\magome\&#20986;&#24373;&#25480;&#26989;\&#21338;&#22810;&#39640;&#26657;&#20462;&#20102;&#35388;\&#21338;&#22810;&#39640;&#26657;&#24773;&#22577;.xlsx" TargetMode="External"/><Relationship Id="rId2" Type="http://schemas.openxmlformats.org/officeDocument/2006/relationships/mailMergeSource" Target="file:///\\192.168.110.236\&#25945;&#21209;&#27083;&#25104;&#31649;&#29702;\02_Doc\magome\&#20986;&#24373;&#25480;&#26989;\&#21338;&#22810;&#39640;&#26657;&#20462;&#20102;&#35388;\&#21338;&#22810;&#39640;&#26657;&#24773;&#22577;.xlsx" TargetMode="External"/><Relationship Id="rId1" Type="http://schemas.openxmlformats.org/officeDocument/2006/relationships/attachedTemplate" Target="file:///C:\Users\KIYOHARA\AppData\Roaming\Microsoft\Templates\&#36062;&#29366;%20&#21942;&#26989;&#25104;&#32318;.dot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99D8C-A520-485D-BFEB-D2B535D7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賞状 営業成績.dot</Template>
  <TotalTime>1</TotalTime>
  <Pages>1</Pages>
  <Words>0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KIYOHARA</dc:creator>
  <cp:lastModifiedBy>kanrisha</cp:lastModifiedBy>
  <cp:revision>3</cp:revision>
  <cp:lastPrinted>2018-06-05T08:44:00Z</cp:lastPrinted>
  <dcterms:created xsi:type="dcterms:W3CDTF">2019-03-20T02:16:00Z</dcterms:created>
  <dcterms:modified xsi:type="dcterms:W3CDTF">2019-03-20T02:16:00Z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TC010591721041</vt:lpwstr>
  </property>
</Properties>
</file>